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E5AFC" w:rsidP="00913946">
            <w:pPr>
              <w:pStyle w:val="a7"/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25826D93" wp14:editId="17B2730D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0</wp:posOffset>
                  </wp:positionV>
                  <wp:extent cx="1405890" cy="948055"/>
                  <wp:effectExtent l="0" t="0" r="3810" b="444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оя фото для резюме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86" t="39671" r="14659"/>
                          <a:stretch/>
                        </pic:blipFill>
                        <pic:spPr bwMode="auto">
                          <a:xfrm>
                            <a:off x="0" y="0"/>
                            <a:ext cx="1405890" cy="948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B64">
              <w:t xml:space="preserve">Vitalii </w:t>
            </w:r>
            <w:r w:rsidR="00692703" w:rsidRPr="00CF1A49">
              <w:t xml:space="preserve"> </w:t>
            </w:r>
            <w:r w:rsidR="00621B64">
              <w:rPr>
                <w:rStyle w:val="afffe"/>
              </w:rPr>
              <w:t xml:space="preserve"> Kopiika</w:t>
            </w:r>
          </w:p>
          <w:p w:rsidR="00692703" w:rsidRPr="00DB4C92" w:rsidRDefault="00621B64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proofErr w:type="spellStart"/>
            <w:r w:rsidRPr="00DB4C92">
              <w:rPr>
                <w:sz w:val="24"/>
                <w:szCs w:val="24"/>
              </w:rPr>
              <w:t>Zaporizhzhia</w:t>
            </w:r>
            <w:proofErr w:type="spellEnd"/>
            <w:r w:rsidRPr="00DB4C92">
              <w:rPr>
                <w:sz w:val="24"/>
                <w:szCs w:val="24"/>
              </w:rPr>
              <w:t>, Ukraine</w:t>
            </w:r>
            <w:r w:rsidR="00692703" w:rsidRPr="00DB4C92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F14FC4AC783F47158ED2649246EAAE1C"/>
                </w:placeholder>
                <w:temporary/>
                <w:showingPlcHdr/>
              </w:sdtPr>
              <w:sdtEndPr/>
              <w:sdtContent>
                <w:r w:rsidR="00692703" w:rsidRPr="00DB4C92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DB4C92">
              <w:rPr>
                <w:sz w:val="24"/>
                <w:szCs w:val="24"/>
              </w:rPr>
              <w:t xml:space="preserve"> </w:t>
            </w:r>
            <w:r w:rsidRPr="00DB4C92">
              <w:rPr>
                <w:sz w:val="24"/>
                <w:szCs w:val="24"/>
              </w:rPr>
              <w:t>(+38)</w:t>
            </w:r>
            <w:r w:rsidR="006C4AED" w:rsidRPr="00DB4C92">
              <w:rPr>
                <w:sz w:val="24"/>
                <w:szCs w:val="24"/>
              </w:rPr>
              <w:t xml:space="preserve"> </w:t>
            </w:r>
            <w:r w:rsidRPr="00DB4C92">
              <w:rPr>
                <w:sz w:val="24"/>
                <w:szCs w:val="24"/>
              </w:rPr>
              <w:t>067-453-11-85</w:t>
            </w:r>
          </w:p>
          <w:p w:rsidR="00692703" w:rsidRPr="00CF1A49" w:rsidRDefault="00621B64" w:rsidP="00621B64">
            <w:pPr>
              <w:pStyle w:val="ContactInfoEmphasis"/>
              <w:contextualSpacing w:val="0"/>
            </w:pPr>
            <w:r w:rsidRPr="00DB4C92">
              <w:rPr>
                <w:sz w:val="24"/>
                <w:szCs w:val="24"/>
              </w:rPr>
              <w:t>vitalii.kopiika@gmail.com</w:t>
            </w:r>
            <w:r w:rsidR="00692703" w:rsidRPr="00DB4C92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FBA33FC982A1456EA8291EB477B1BF00"/>
                </w:placeholder>
                <w:temporary/>
                <w:showingPlcHdr/>
              </w:sdtPr>
              <w:sdtEndPr/>
              <w:sdtContent>
                <w:r w:rsidR="00692703" w:rsidRPr="00DB4C92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DB4C92">
              <w:rPr>
                <w:sz w:val="24"/>
                <w:szCs w:val="24"/>
              </w:rPr>
              <w:t xml:space="preserve"> </w:t>
            </w:r>
            <w:r w:rsidRPr="00DB4C92">
              <w:rPr>
                <w:sz w:val="24"/>
                <w:szCs w:val="24"/>
              </w:rPr>
              <w:t>LinkedIn</w:t>
            </w:r>
            <w:r w:rsidR="006C4AED" w:rsidRPr="00DB4C92">
              <w:rPr>
                <w:sz w:val="24"/>
                <w:szCs w:val="24"/>
              </w:rPr>
              <w:t xml:space="preserve"> profile</w:t>
            </w:r>
            <w:r w:rsidRPr="00DB4C92">
              <w:rPr>
                <w:sz w:val="24"/>
                <w:szCs w:val="24"/>
              </w:rPr>
              <w:t xml:space="preserve">: </w:t>
            </w:r>
            <w:proofErr w:type="spellStart"/>
            <w:r w:rsidRPr="00DB4C92">
              <w:rPr>
                <w:sz w:val="24"/>
                <w:szCs w:val="24"/>
              </w:rPr>
              <w:t>Vitalii</w:t>
            </w:r>
            <w:proofErr w:type="spellEnd"/>
            <w:r w:rsidRPr="00DB4C92">
              <w:rPr>
                <w:sz w:val="24"/>
                <w:szCs w:val="24"/>
              </w:rPr>
              <w:t xml:space="preserve"> </w:t>
            </w:r>
            <w:proofErr w:type="spellStart"/>
            <w:r w:rsidRPr="00DB4C92">
              <w:rPr>
                <w:sz w:val="24"/>
                <w:szCs w:val="24"/>
              </w:rPr>
              <w:t>Kopiika</w:t>
            </w:r>
            <w:proofErr w:type="spellEnd"/>
            <w:r w:rsidR="00692703" w:rsidRPr="00DB4C92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759871761"/>
                <w:placeholder>
                  <w:docPart w:val="0F5012C1DF8C4ACA9A40FE589AED84E3"/>
                </w:placeholder>
                <w:temporary/>
                <w:showingPlcHdr/>
              </w:sdtPr>
              <w:sdtEndPr/>
              <w:sdtContent>
                <w:r w:rsidR="00692703" w:rsidRPr="00DB4C92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E5AFC" w:rsidRDefault="00AE5AFC" w:rsidP="002C5E72">
            <w:pPr>
              <w:contextualSpacing w:val="0"/>
              <w:rPr>
                <w:noProof/>
                <w:lang w:eastAsia="ru-RU"/>
              </w:rPr>
            </w:pPr>
          </w:p>
          <w:p w:rsidR="001755A8" w:rsidRPr="00A4396C" w:rsidRDefault="006C4AED" w:rsidP="002C5E72">
            <w:pPr>
              <w:contextualSpacing w:val="0"/>
              <w:rPr>
                <w:sz w:val="24"/>
                <w:szCs w:val="24"/>
              </w:rPr>
            </w:pPr>
            <w:r w:rsidRPr="00A4396C">
              <w:rPr>
                <w:sz w:val="24"/>
                <w:szCs w:val="24"/>
              </w:rPr>
              <w:t xml:space="preserve">Applicant for the </w:t>
            </w:r>
            <w:r w:rsidRPr="00A4396C">
              <w:rPr>
                <w:b/>
                <w:sz w:val="24"/>
                <w:szCs w:val="24"/>
              </w:rPr>
              <w:t>“</w:t>
            </w:r>
            <w:hyperlink r:id="rId9" w:history="1">
              <w:r w:rsidRPr="00A4396C">
                <w:rPr>
                  <w:b/>
                  <w:sz w:val="24"/>
                  <w:szCs w:val="24"/>
                </w:rPr>
                <w:t>Junior/Middle C#</w:t>
              </w:r>
              <w:r w:rsidR="003554AC" w:rsidRPr="00A4396C">
                <w:rPr>
                  <w:b/>
                  <w:sz w:val="24"/>
                  <w:szCs w:val="24"/>
                </w:rPr>
                <w:t>, .Net, Asp.Net</w:t>
              </w:r>
              <w:r w:rsidRPr="00A4396C">
                <w:rPr>
                  <w:b/>
                  <w:sz w:val="24"/>
                  <w:szCs w:val="24"/>
                </w:rPr>
                <w:t xml:space="preserve"> Developer</w:t>
              </w:r>
            </w:hyperlink>
            <w:r w:rsidRPr="00A4396C">
              <w:rPr>
                <w:b/>
                <w:sz w:val="24"/>
                <w:szCs w:val="24"/>
              </w:rPr>
              <w:t>”</w:t>
            </w:r>
          </w:p>
        </w:tc>
      </w:tr>
    </w:tbl>
    <w:p w:rsidR="004E01EB" w:rsidRPr="00CF1A49" w:rsidRDefault="008D3DDB" w:rsidP="004E01EB">
      <w:pPr>
        <w:pStyle w:val="1"/>
      </w:pPr>
      <w:sdt>
        <w:sdtPr>
          <w:alias w:val="Experience:"/>
          <w:tag w:val="Experience:"/>
          <w:id w:val="-1983300934"/>
          <w:placeholder>
            <w:docPart w:val="C680554DA71246088F40B16249757200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F61DF9" w:rsidRPr="00CF1A49" w:rsidTr="009F4982">
        <w:tc>
          <w:tcPr>
            <w:tcW w:w="9886" w:type="dxa"/>
            <w:tcMar>
              <w:top w:w="216" w:type="dxa"/>
            </w:tcMar>
          </w:tcPr>
          <w:p w:rsidR="00F61DF9" w:rsidRPr="00D2454F" w:rsidRDefault="009F4982" w:rsidP="00F61DF9">
            <w:pPr>
              <w:pStyle w:val="31"/>
              <w:contextualSpacing w:val="0"/>
              <w:outlineLvl w:val="2"/>
            </w:pPr>
            <w:r>
              <w:t>1994</w:t>
            </w:r>
            <w:r w:rsidR="00F61DF9" w:rsidRPr="00CF1A49">
              <w:t xml:space="preserve"> – </w:t>
            </w:r>
            <w:r w:rsidR="00D2454F">
              <w:t>to the present day</w:t>
            </w:r>
          </w:p>
          <w:p w:rsidR="009F4982" w:rsidRDefault="009F4982" w:rsidP="00F61DF9">
            <w:pPr>
              <w:pStyle w:val="20"/>
              <w:contextualSpacing w:val="0"/>
              <w:outlineLvl w:val="1"/>
            </w:pPr>
            <w:r w:rsidRPr="00BC7383">
              <w:rPr>
                <w:u w:val="single"/>
              </w:rPr>
              <w:t>‘C</w:t>
            </w:r>
            <w:r>
              <w:rPr>
                <w:u w:val="single"/>
              </w:rPr>
              <w:t>#</w:t>
            </w:r>
            <w:r w:rsidRPr="00BC7383">
              <w:rPr>
                <w:u w:val="single"/>
              </w:rPr>
              <w:t>’</w:t>
            </w:r>
            <w:r>
              <w:rPr>
                <w:u w:val="single"/>
              </w:rPr>
              <w:t xml:space="preserve">, </w:t>
            </w:r>
            <w:proofErr w:type="gramStart"/>
            <w:r w:rsidRPr="00BC7383">
              <w:rPr>
                <w:u w:val="single"/>
              </w:rPr>
              <w:t>‘C’</w:t>
            </w:r>
            <w:r>
              <w:rPr>
                <w:u w:val="single"/>
              </w:rPr>
              <w:t xml:space="preserve"> ,</w:t>
            </w:r>
            <w:proofErr w:type="gramEnd"/>
            <w:r>
              <w:rPr>
                <w:u w:val="single"/>
              </w:rPr>
              <w:t>‘</w:t>
            </w:r>
            <w:r w:rsidRPr="00E37C63">
              <w:rPr>
                <w:u w:val="single"/>
              </w:rPr>
              <w:t>Assembler</w:t>
            </w:r>
            <w:r>
              <w:rPr>
                <w:u w:val="single"/>
              </w:rPr>
              <w:t>’</w:t>
            </w:r>
            <w:r>
              <w:t xml:space="preserve"> </w:t>
            </w:r>
            <w:r w:rsidR="008C616F">
              <w:t>head</w:t>
            </w:r>
            <w:r>
              <w:t>-</w:t>
            </w:r>
            <w:r w:rsidR="008C616F">
              <w:t>of</w:t>
            </w:r>
            <w:r>
              <w:t>-</w:t>
            </w:r>
            <w:r w:rsidR="008C616F">
              <w:t>sofware</w:t>
            </w:r>
            <w:r>
              <w:t>-</w:t>
            </w:r>
            <w:r w:rsidR="008C616F">
              <w:t>department</w:t>
            </w:r>
            <w:r>
              <w:t xml:space="preserve"> </w:t>
            </w:r>
            <w:r w:rsidRPr="009F4982">
              <w:rPr>
                <w:b w:val="0"/>
              </w:rPr>
              <w:t>(junior/middle/senior/team-lead)</w:t>
            </w:r>
            <w:r w:rsidR="00F61DF9" w:rsidRPr="00CF1A49">
              <w:t>,</w:t>
            </w:r>
            <w:r w:rsidR="008C616F" w:rsidRPr="00CF1A49">
              <w:t xml:space="preserve"> </w:t>
            </w:r>
          </w:p>
          <w:p w:rsidR="00F61DF9" w:rsidRPr="00CF1A49" w:rsidRDefault="008C616F" w:rsidP="00F61DF9">
            <w:pPr>
              <w:pStyle w:val="20"/>
              <w:contextualSpacing w:val="0"/>
              <w:outlineLvl w:val="1"/>
            </w:pPr>
            <w:r>
              <w:rPr>
                <w:rStyle w:val="af"/>
              </w:rPr>
              <w:t>research and development enterprise “preobrazovatel-complex”</w:t>
            </w:r>
          </w:p>
          <w:p w:rsidR="008C616F" w:rsidRPr="00DB4C92" w:rsidRDefault="00532FC1" w:rsidP="008C616F">
            <w:p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Creating and continues d</w:t>
            </w:r>
            <w:r w:rsidR="008C616F" w:rsidRPr="00DB4C92">
              <w:rPr>
                <w:sz w:val="24"/>
                <w:szCs w:val="24"/>
              </w:rPr>
              <w:t xml:space="preserve">evelopment of </w:t>
            </w:r>
            <w:r w:rsidR="009F4982" w:rsidRPr="00DB4C92">
              <w:rPr>
                <w:b/>
                <w:sz w:val="24"/>
                <w:szCs w:val="24"/>
                <w:u w:val="single"/>
              </w:rPr>
              <w:t xml:space="preserve">C-based real-time </w:t>
            </w:r>
            <w:proofErr w:type="gramStart"/>
            <w:r w:rsidR="009F4982" w:rsidRPr="00DB4C92">
              <w:rPr>
                <w:b/>
                <w:sz w:val="24"/>
                <w:szCs w:val="24"/>
                <w:u w:val="single"/>
              </w:rPr>
              <w:t xml:space="preserve">framework </w:t>
            </w:r>
            <w:r w:rsidR="009F4982" w:rsidRPr="00DB4C92">
              <w:rPr>
                <w:sz w:val="24"/>
                <w:szCs w:val="24"/>
              </w:rPr>
              <w:t xml:space="preserve"> for</w:t>
            </w:r>
            <w:proofErr w:type="gramEnd"/>
            <w:r w:rsidR="009F4982" w:rsidRPr="00DB4C92">
              <w:rPr>
                <w:sz w:val="24"/>
                <w:szCs w:val="24"/>
              </w:rPr>
              <w:t xml:space="preserve"> </w:t>
            </w:r>
            <w:r w:rsidRPr="00DB4C92">
              <w:rPr>
                <w:b/>
                <w:sz w:val="24"/>
                <w:szCs w:val="24"/>
              </w:rPr>
              <w:t>embedded microcontrollers</w:t>
            </w:r>
            <w:r w:rsidRPr="00DB4C92">
              <w:rPr>
                <w:sz w:val="24"/>
                <w:szCs w:val="24"/>
              </w:rPr>
              <w:t xml:space="preserve"> of </w:t>
            </w:r>
            <w:r w:rsidR="009F4982" w:rsidRPr="00DB4C92">
              <w:rPr>
                <w:sz w:val="24"/>
                <w:szCs w:val="24"/>
              </w:rPr>
              <w:t xml:space="preserve">company’s expanding product range (high-power </w:t>
            </w:r>
            <w:r w:rsidR="009F4982" w:rsidRPr="00DB4C92">
              <w:rPr>
                <w:b/>
                <w:sz w:val="24"/>
                <w:szCs w:val="24"/>
              </w:rPr>
              <w:t>industrial</w:t>
            </w:r>
            <w:r w:rsidR="009F4982" w:rsidRPr="00DB4C92">
              <w:rPr>
                <w:sz w:val="24"/>
                <w:szCs w:val="24"/>
              </w:rPr>
              <w:t xml:space="preserve"> rectifiers with regulators/protections/controls/interfaces, etc.)</w:t>
            </w:r>
            <w:r w:rsidR="00BC7383" w:rsidRPr="00DB4C92">
              <w:rPr>
                <w:sz w:val="24"/>
                <w:szCs w:val="24"/>
              </w:rPr>
              <w:t>.</w:t>
            </w:r>
          </w:p>
          <w:p w:rsidR="00BC7383" w:rsidRPr="00DB4C92" w:rsidRDefault="00BC7383" w:rsidP="008C616F">
            <w:p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 xml:space="preserve">Development </w:t>
            </w:r>
            <w:r w:rsidR="00063FC1" w:rsidRPr="00DB4C92">
              <w:rPr>
                <w:sz w:val="24"/>
                <w:szCs w:val="24"/>
              </w:rPr>
              <w:t>of service software</w:t>
            </w:r>
            <w:r w:rsidRPr="00DB4C92">
              <w:rPr>
                <w:sz w:val="24"/>
                <w:szCs w:val="24"/>
              </w:rPr>
              <w:t xml:space="preserve"> for</w:t>
            </w:r>
            <w:r w:rsidR="009F4982" w:rsidRPr="00DB4C92">
              <w:rPr>
                <w:sz w:val="24"/>
                <w:szCs w:val="24"/>
              </w:rPr>
              <w:t xml:space="preserve"> company products</w:t>
            </w:r>
            <w:r w:rsidR="00063FC1" w:rsidRPr="00DB4C92">
              <w:rPr>
                <w:sz w:val="24"/>
                <w:szCs w:val="24"/>
              </w:rPr>
              <w:t>:</w:t>
            </w:r>
          </w:p>
          <w:p w:rsidR="00071699" w:rsidRPr="00DB4C92" w:rsidRDefault="00071699" w:rsidP="00071699">
            <w:pPr>
              <w:pStyle w:val="affff5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B4C92">
              <w:rPr>
                <w:b/>
                <w:sz w:val="24"/>
                <w:szCs w:val="24"/>
              </w:rPr>
              <w:t>C#-WPF</w:t>
            </w:r>
            <w:r w:rsidRPr="00DB4C92">
              <w:rPr>
                <w:sz w:val="24"/>
                <w:szCs w:val="24"/>
              </w:rPr>
              <w:t xml:space="preserve"> client-server software for monitoring (</w:t>
            </w:r>
            <w:r w:rsidRPr="00DB4C92">
              <w:rPr>
                <w:b/>
                <w:sz w:val="24"/>
                <w:szCs w:val="24"/>
              </w:rPr>
              <w:t>Sockets, Threads, WinWord</w:t>
            </w:r>
            <w:r w:rsidRPr="00DB4C92">
              <w:rPr>
                <w:sz w:val="24"/>
                <w:szCs w:val="24"/>
              </w:rPr>
              <w:t>, etc.)</w:t>
            </w:r>
          </w:p>
          <w:p w:rsidR="00071699" w:rsidRPr="00DB4C92" w:rsidRDefault="00071699" w:rsidP="00071699">
            <w:pPr>
              <w:pStyle w:val="affff5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B4C92">
              <w:rPr>
                <w:b/>
                <w:sz w:val="24"/>
                <w:szCs w:val="24"/>
              </w:rPr>
              <w:t xml:space="preserve">C#-WPF IDE </w:t>
            </w:r>
            <w:r w:rsidRPr="00DB4C92">
              <w:rPr>
                <w:sz w:val="24"/>
                <w:szCs w:val="24"/>
              </w:rPr>
              <w:t>for Function Block Diagram programming</w:t>
            </w:r>
            <w:r w:rsidRPr="00DB4C92">
              <w:rPr>
                <w:b/>
                <w:sz w:val="24"/>
                <w:szCs w:val="24"/>
              </w:rPr>
              <w:t xml:space="preserve"> </w:t>
            </w:r>
          </w:p>
          <w:p w:rsidR="00B22301" w:rsidRPr="00DB4C92" w:rsidRDefault="00B22301" w:rsidP="00071699">
            <w:pPr>
              <w:pStyle w:val="affff5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B4C92">
              <w:rPr>
                <w:b/>
                <w:sz w:val="24"/>
                <w:szCs w:val="24"/>
              </w:rPr>
              <w:t>C#-</w:t>
            </w:r>
            <w:proofErr w:type="spellStart"/>
            <w:r w:rsidRPr="00DB4C92">
              <w:rPr>
                <w:b/>
                <w:sz w:val="24"/>
                <w:szCs w:val="24"/>
              </w:rPr>
              <w:t>Winforms</w:t>
            </w:r>
            <w:proofErr w:type="spellEnd"/>
            <w:r w:rsidRPr="00DB4C92">
              <w:rPr>
                <w:sz w:val="24"/>
                <w:szCs w:val="24"/>
              </w:rPr>
              <w:t xml:space="preserve"> application for </w:t>
            </w:r>
            <w:r w:rsidRPr="00DB4C92">
              <w:rPr>
                <w:b/>
                <w:sz w:val="24"/>
                <w:szCs w:val="24"/>
              </w:rPr>
              <w:t>Excel</w:t>
            </w:r>
            <w:r w:rsidRPr="00DB4C92">
              <w:rPr>
                <w:sz w:val="24"/>
                <w:szCs w:val="24"/>
              </w:rPr>
              <w:t xml:space="preserve"> data processing</w:t>
            </w:r>
          </w:p>
          <w:p w:rsidR="008C616F" w:rsidRPr="00DB4C92" w:rsidRDefault="008C616F" w:rsidP="008C616F">
            <w:p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Together with me</w:t>
            </w:r>
            <w:r w:rsidR="00BC7383" w:rsidRPr="00DB4C92">
              <w:rPr>
                <w:sz w:val="24"/>
                <w:szCs w:val="24"/>
              </w:rPr>
              <w:t>, t</w:t>
            </w:r>
            <w:r w:rsidRPr="00DB4C92">
              <w:rPr>
                <w:sz w:val="24"/>
                <w:szCs w:val="24"/>
              </w:rPr>
              <w:t xml:space="preserve">here are </w:t>
            </w:r>
            <w:r w:rsidRPr="00DB4C92">
              <w:rPr>
                <w:b/>
                <w:sz w:val="24"/>
                <w:szCs w:val="24"/>
                <w:u w:val="single"/>
              </w:rPr>
              <w:t>11 highly effective developers</w:t>
            </w:r>
            <w:r w:rsidRPr="00DB4C92">
              <w:rPr>
                <w:sz w:val="24"/>
                <w:szCs w:val="24"/>
              </w:rPr>
              <w:t xml:space="preserve"> on my team</w:t>
            </w:r>
            <w:r w:rsidR="00BC7383" w:rsidRPr="00DB4C92">
              <w:rPr>
                <w:sz w:val="24"/>
                <w:szCs w:val="24"/>
              </w:rPr>
              <w:t>.</w:t>
            </w:r>
          </w:p>
          <w:p w:rsidR="00F61DF9" w:rsidRPr="00CC3105" w:rsidRDefault="00F61DF9" w:rsidP="008C616F"/>
          <w:p w:rsidR="00CC3105" w:rsidRPr="00D2454F" w:rsidRDefault="00CC3105" w:rsidP="00CC3105">
            <w:pPr>
              <w:pStyle w:val="31"/>
              <w:contextualSpacing w:val="0"/>
              <w:outlineLvl w:val="2"/>
            </w:pPr>
            <w:r>
              <w:t>the present day</w:t>
            </w:r>
          </w:p>
          <w:p w:rsidR="00CC3105" w:rsidRPr="00CC3105" w:rsidRDefault="00BD35E6" w:rsidP="00CC3105">
            <w:pPr>
              <w:pStyle w:val="20"/>
              <w:outlineLvl w:val="1"/>
            </w:pPr>
            <w:r w:rsidRPr="00BD35E6">
              <w:rPr>
                <w:b w:val="0"/>
              </w:rPr>
              <w:t>I am switching from industrial programming, where I have worked well for 27 years.</w:t>
            </w:r>
          </w:p>
        </w:tc>
      </w:tr>
    </w:tbl>
    <w:sdt>
      <w:sdtPr>
        <w:alias w:val="Education:"/>
        <w:tag w:val="Education:"/>
        <w:id w:val="-1908763273"/>
        <w:placeholder>
          <w:docPart w:val="2588F353CDC84570B21508A9C018E66D"/>
        </w:placeholder>
        <w:temporary/>
        <w:showingPlcHdr/>
      </w:sdtPr>
      <w:sdtEndPr/>
      <w:sdtContent>
        <w:p w:rsidR="00DA59AA" w:rsidRPr="00CF1A49" w:rsidRDefault="00DA59AA" w:rsidP="0097790C">
          <w:pPr>
            <w:pStyle w:val="1"/>
          </w:pPr>
          <w:r w:rsidRPr="00CF1A49">
            <w:t>Education</w:t>
          </w:r>
        </w:p>
      </w:sdtContent>
    </w:sdt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BC7383" w:rsidP="001D0BF1">
            <w:pPr>
              <w:pStyle w:val="31"/>
              <w:contextualSpacing w:val="0"/>
              <w:outlineLvl w:val="2"/>
            </w:pPr>
            <w:r>
              <w:t>1989</w:t>
            </w:r>
            <w:r w:rsidR="001D0BF1" w:rsidRPr="00CF1A49">
              <w:t xml:space="preserve"> </w:t>
            </w:r>
            <w:r>
              <w:t>- 1994</w:t>
            </w:r>
          </w:p>
          <w:p w:rsidR="001D0BF1" w:rsidRPr="00CF1A49" w:rsidRDefault="00BC7383" w:rsidP="001D0BF1">
            <w:pPr>
              <w:pStyle w:val="20"/>
              <w:contextualSpacing w:val="0"/>
              <w:outlineLvl w:val="1"/>
            </w:pPr>
            <w:r>
              <w:t>‘red’ diploma</w:t>
            </w:r>
            <w:r w:rsidR="001D0BF1" w:rsidRPr="00CF1A49">
              <w:t xml:space="preserve">, </w:t>
            </w:r>
            <w:r>
              <w:rPr>
                <w:rStyle w:val="af"/>
              </w:rPr>
              <w:t>zaporizhzhya National tichnical university</w:t>
            </w:r>
          </w:p>
          <w:p w:rsidR="00342303" w:rsidRPr="00DB4C92" w:rsidRDefault="00342303" w:rsidP="00342303">
            <w:p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 xml:space="preserve">Microcontrollers in electrical devices. </w:t>
            </w:r>
          </w:p>
          <w:p w:rsidR="00342303" w:rsidRPr="00DB4C92" w:rsidRDefault="00063FC1" w:rsidP="00342303">
            <w:p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Final c</w:t>
            </w:r>
            <w:r w:rsidR="00342303" w:rsidRPr="00DB4C92">
              <w:rPr>
                <w:sz w:val="24"/>
                <w:szCs w:val="24"/>
              </w:rPr>
              <w:t xml:space="preserve">oursework: </w:t>
            </w:r>
            <w:r w:rsidR="00342303" w:rsidRPr="00DB4C92">
              <w:rPr>
                <w:b/>
                <w:sz w:val="24"/>
                <w:szCs w:val="24"/>
                <w:u w:val="single"/>
              </w:rPr>
              <w:t>assembler-based</w:t>
            </w:r>
            <w:r w:rsidR="00342303" w:rsidRPr="00DB4C92">
              <w:rPr>
                <w:sz w:val="24"/>
                <w:szCs w:val="24"/>
              </w:rPr>
              <w:t xml:space="preserve"> software for ignition system for internal combustion engines.</w:t>
            </w:r>
          </w:p>
          <w:p w:rsidR="007538DC" w:rsidRPr="00342303" w:rsidRDefault="007538DC" w:rsidP="00342303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342303" w:rsidP="00F61DF9">
            <w:pPr>
              <w:pStyle w:val="31"/>
              <w:contextualSpacing w:val="0"/>
              <w:outlineLvl w:val="2"/>
            </w:pPr>
            <w:r>
              <w:t>2018 - 2021</w:t>
            </w:r>
          </w:p>
          <w:p w:rsidR="00F61DF9" w:rsidRPr="00CF1A49" w:rsidRDefault="00B56553" w:rsidP="00F61DF9">
            <w:pPr>
              <w:pStyle w:val="20"/>
              <w:contextualSpacing w:val="0"/>
              <w:outlineLvl w:val="1"/>
            </w:pPr>
            <w:r>
              <w:t>‘red’ diploma</w:t>
            </w:r>
            <w:r w:rsidR="00F61DF9" w:rsidRPr="00CF1A49">
              <w:t xml:space="preserve">, </w:t>
            </w:r>
            <w:r w:rsidR="00342303">
              <w:rPr>
                <w:rStyle w:val="af"/>
              </w:rPr>
              <w:t>it step academy</w:t>
            </w:r>
          </w:p>
          <w:p w:rsidR="00F61DF9" w:rsidRPr="00DB4C92" w:rsidRDefault="00891CD3" w:rsidP="00891CD3">
            <w:p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 xml:space="preserve">12/12 GPA. </w:t>
            </w:r>
            <w:r w:rsidR="00B56553" w:rsidRPr="00DB4C92">
              <w:rPr>
                <w:sz w:val="24"/>
                <w:szCs w:val="24"/>
              </w:rPr>
              <w:t xml:space="preserve"> Software developer.</w:t>
            </w:r>
          </w:p>
          <w:p w:rsidR="00063FC1" w:rsidRPr="00DB4C92" w:rsidRDefault="00063FC1" w:rsidP="00B22301">
            <w:p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Final c</w:t>
            </w:r>
            <w:r w:rsidR="00891CD3" w:rsidRPr="00DB4C92">
              <w:rPr>
                <w:sz w:val="24"/>
                <w:szCs w:val="24"/>
              </w:rPr>
              <w:t xml:space="preserve">oursework: </w:t>
            </w:r>
            <w:r w:rsidRPr="00DB4C92">
              <w:rPr>
                <w:b/>
                <w:sz w:val="24"/>
                <w:szCs w:val="24"/>
                <w:u w:val="single"/>
              </w:rPr>
              <w:t xml:space="preserve">ASP.Net Core </w:t>
            </w:r>
            <w:r w:rsidR="00891CD3" w:rsidRPr="00DB4C92">
              <w:rPr>
                <w:b/>
                <w:sz w:val="24"/>
                <w:szCs w:val="24"/>
                <w:u w:val="single"/>
              </w:rPr>
              <w:t>SPA</w:t>
            </w:r>
            <w:r w:rsidRPr="00DB4C92">
              <w:rPr>
                <w:b/>
                <w:sz w:val="24"/>
                <w:szCs w:val="24"/>
                <w:u w:val="single"/>
              </w:rPr>
              <w:t xml:space="preserve"> </w:t>
            </w:r>
            <w:r w:rsidRPr="00DB4C92">
              <w:rPr>
                <w:sz w:val="24"/>
                <w:szCs w:val="24"/>
              </w:rPr>
              <w:t xml:space="preserve">Web Application </w:t>
            </w:r>
            <w:hyperlink r:id="rId10" w:history="1">
              <w:r w:rsidRPr="00DB4C92">
                <w:rPr>
                  <w:rStyle w:val="afffc"/>
                  <w:b/>
                  <w:sz w:val="24"/>
                  <w:szCs w:val="24"/>
                </w:rPr>
                <w:t>www.my-photomap.com</w:t>
              </w:r>
            </w:hyperlink>
            <w:r w:rsidRPr="00DB4C92">
              <w:rPr>
                <w:sz w:val="24"/>
                <w:szCs w:val="24"/>
              </w:rPr>
              <w:t xml:space="preserve"> for communication of people in the field of travel</w:t>
            </w:r>
            <w:r w:rsidR="00B56553" w:rsidRPr="00DB4C92">
              <w:rPr>
                <w:sz w:val="24"/>
                <w:szCs w:val="24"/>
              </w:rPr>
              <w:t>.</w:t>
            </w:r>
          </w:p>
          <w:p w:rsidR="00B22301" w:rsidRDefault="00B22301" w:rsidP="00B22301"/>
          <w:p w:rsidR="00B56553" w:rsidRPr="00CF1A49" w:rsidRDefault="00B56553" w:rsidP="00B56553">
            <w:pPr>
              <w:pStyle w:val="31"/>
              <w:contextualSpacing w:val="0"/>
              <w:outlineLvl w:val="2"/>
            </w:pPr>
            <w:r>
              <w:lastRenderedPageBreak/>
              <w:t>2021</w:t>
            </w:r>
          </w:p>
          <w:p w:rsidR="00B56553" w:rsidRPr="00CF1A49" w:rsidRDefault="00B56553" w:rsidP="00B56553">
            <w:pPr>
              <w:pStyle w:val="20"/>
              <w:contextualSpacing w:val="0"/>
              <w:outlineLvl w:val="1"/>
            </w:pPr>
            <w:r>
              <w:t>Certificats</w:t>
            </w:r>
            <w:r w:rsidRPr="00CF1A49">
              <w:t>,</w:t>
            </w:r>
            <w:r>
              <w:t xml:space="preserve"> </w:t>
            </w:r>
            <w:r w:rsidRPr="00B56553">
              <w:rPr>
                <w:rStyle w:val="af"/>
              </w:rPr>
              <w:t>UDEMY</w:t>
            </w:r>
            <w:r>
              <w:rPr>
                <w:rStyle w:val="af"/>
              </w:rPr>
              <w:t xml:space="preserve"> Courses</w:t>
            </w:r>
          </w:p>
          <w:p w:rsidR="00B56553" w:rsidRPr="00DB4C92" w:rsidRDefault="00B56553" w:rsidP="00B56553">
            <w:pPr>
              <w:pStyle w:val="affff5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Web Development. ASP.NET Core MVC - Up and Running Part 1 (.NET 5)</w:t>
            </w:r>
          </w:p>
          <w:p w:rsidR="00B56553" w:rsidRPr="00DB4C92" w:rsidRDefault="00B56553" w:rsidP="00B56553">
            <w:pPr>
              <w:pStyle w:val="affff5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Web Development. ASP.NET Core MVC - Up and Running Part 2 (.NET 5)</w:t>
            </w:r>
          </w:p>
          <w:p w:rsidR="00B56553" w:rsidRPr="00DB4C92" w:rsidRDefault="00B56553" w:rsidP="00B56553">
            <w:pPr>
              <w:pStyle w:val="affff5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Single Page Web application with ASP NET Core MVC and Ajax</w:t>
            </w:r>
          </w:p>
          <w:p w:rsidR="00B56553" w:rsidRPr="00063FC1" w:rsidRDefault="00B56553" w:rsidP="00B22301"/>
        </w:tc>
      </w:tr>
    </w:tbl>
    <w:sdt>
      <w:sdtPr>
        <w:alias w:val="Skills:"/>
        <w:tag w:val="Skills:"/>
        <w:id w:val="-1392877668"/>
        <w:placeholder>
          <w:docPart w:val="5A722831916B48FC9A079138B351B0DA"/>
        </w:placeholder>
        <w:temporary/>
        <w:showingPlcHdr/>
      </w:sdtPr>
      <w:sdtEndPr/>
      <w:sdtContent>
        <w:p w:rsidR="00486277" w:rsidRPr="00CF1A49" w:rsidRDefault="00486277" w:rsidP="00486277">
          <w:pPr>
            <w:pStyle w:val="1"/>
          </w:pPr>
          <w:r w:rsidRPr="00CF1A49">
            <w:t>Skills</w:t>
          </w:r>
        </w:p>
      </w:sdtContent>
    </w:sdt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071699" w:rsidRPr="00DB4C92" w:rsidRDefault="00071699" w:rsidP="00071699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OOP, SOLID</w:t>
            </w:r>
          </w:p>
          <w:p w:rsidR="001E3120" w:rsidRPr="00DB4C92" w:rsidRDefault="004A3DA6" w:rsidP="006E1507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C#</w:t>
            </w:r>
          </w:p>
          <w:p w:rsidR="00071699" w:rsidRPr="00DB4C92" w:rsidRDefault="00071699" w:rsidP="00071699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ASP.NET CORE MVC</w:t>
            </w:r>
          </w:p>
          <w:p w:rsidR="00071699" w:rsidRPr="00DB4C92" w:rsidRDefault="00071699" w:rsidP="00071699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SQL, MS SQL Server</w:t>
            </w:r>
          </w:p>
          <w:p w:rsidR="00071699" w:rsidRPr="00DB4C92" w:rsidRDefault="00071699" w:rsidP="00071699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Entity Framework , ADO.Net</w:t>
            </w:r>
          </w:p>
          <w:p w:rsidR="00071699" w:rsidRPr="00DB4C92" w:rsidRDefault="00071699" w:rsidP="00071699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REST, SMTP</w:t>
            </w:r>
          </w:p>
          <w:p w:rsidR="00071699" w:rsidRPr="00DB4C92" w:rsidRDefault="00071699" w:rsidP="00071699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Identity, Razor Pages</w:t>
            </w:r>
          </w:p>
          <w:p w:rsidR="00717D99" w:rsidRPr="00DB4C92" w:rsidRDefault="00717D99" w:rsidP="006E1507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 xml:space="preserve">WPF, </w:t>
            </w:r>
            <w:proofErr w:type="spellStart"/>
            <w:r w:rsidRPr="00DB4C92">
              <w:rPr>
                <w:sz w:val="24"/>
                <w:szCs w:val="24"/>
              </w:rPr>
              <w:t>WinForms</w:t>
            </w:r>
            <w:proofErr w:type="spellEnd"/>
            <w:r w:rsidRPr="00DB4C92">
              <w:rPr>
                <w:sz w:val="24"/>
                <w:szCs w:val="24"/>
              </w:rPr>
              <w:t>, WCF</w:t>
            </w:r>
          </w:p>
          <w:p w:rsidR="00C35E06" w:rsidRDefault="00C35E06" w:rsidP="006E1507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 xml:space="preserve">Network Programming </w:t>
            </w:r>
          </w:p>
          <w:p w:rsidR="000203E8" w:rsidRPr="00DB4C92" w:rsidRDefault="000203E8" w:rsidP="000203E8">
            <w:pPr>
              <w:pStyle w:val="a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:rsidR="00717D99" w:rsidRPr="00DB4C92" w:rsidRDefault="00717D99" w:rsidP="00071699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DB4C92" w:rsidRDefault="004A3DA6" w:rsidP="006E1507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Java Script</w:t>
            </w:r>
          </w:p>
          <w:p w:rsidR="004A3DA6" w:rsidRPr="00DB4C92" w:rsidRDefault="004A3DA6" w:rsidP="006E1507">
            <w:pPr>
              <w:pStyle w:val="a"/>
              <w:contextualSpacing w:val="0"/>
              <w:rPr>
                <w:sz w:val="24"/>
                <w:szCs w:val="24"/>
              </w:rPr>
            </w:pPr>
            <w:proofErr w:type="spellStart"/>
            <w:r w:rsidRPr="00DB4C92">
              <w:rPr>
                <w:sz w:val="24"/>
                <w:szCs w:val="24"/>
              </w:rPr>
              <w:t>jQuery</w:t>
            </w:r>
            <w:proofErr w:type="spellEnd"/>
          </w:p>
          <w:p w:rsidR="004A3DA6" w:rsidRPr="00DB4C92" w:rsidRDefault="004A3DA6" w:rsidP="004A3DA6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HTML5/CSS</w:t>
            </w:r>
          </w:p>
          <w:p w:rsidR="001E3120" w:rsidRDefault="004A3DA6" w:rsidP="006E1507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AJAX</w:t>
            </w:r>
          </w:p>
          <w:p w:rsidR="00861759" w:rsidRPr="00DB4C92" w:rsidRDefault="00861759" w:rsidP="006E1507">
            <w:pPr>
              <w:pStyle w:val="a"/>
              <w:contextualSpacing w:val="0"/>
              <w:rPr>
                <w:sz w:val="24"/>
                <w:szCs w:val="24"/>
              </w:rPr>
            </w:pPr>
            <w:r w:rsidRPr="000203E8">
              <w:rPr>
                <w:sz w:val="24"/>
                <w:szCs w:val="24"/>
              </w:rPr>
              <w:t>Getting Started with Angular</w:t>
            </w:r>
          </w:p>
          <w:p w:rsidR="004A3DA6" w:rsidRPr="00DB4C92" w:rsidRDefault="004A3DA6" w:rsidP="004A3DA6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Google Maps Platform</w:t>
            </w:r>
            <w:r w:rsidR="00717D99" w:rsidRPr="00DB4C92">
              <w:rPr>
                <w:sz w:val="24"/>
                <w:szCs w:val="24"/>
              </w:rPr>
              <w:t xml:space="preserve"> for Web and </w:t>
            </w:r>
            <w:r w:rsidR="00532FC1" w:rsidRPr="00DB4C92">
              <w:rPr>
                <w:sz w:val="24"/>
                <w:szCs w:val="24"/>
              </w:rPr>
              <w:t>Desktop</w:t>
            </w:r>
            <w:r w:rsidRPr="00DB4C92">
              <w:rPr>
                <w:sz w:val="24"/>
                <w:szCs w:val="24"/>
              </w:rPr>
              <w:t>: Google Map, Google Places</w:t>
            </w:r>
            <w:r w:rsidR="00717D99" w:rsidRPr="00DB4C92">
              <w:rPr>
                <w:sz w:val="24"/>
                <w:szCs w:val="24"/>
              </w:rPr>
              <w:t>, Street Views</w:t>
            </w:r>
          </w:p>
          <w:p w:rsidR="00C35E06" w:rsidRPr="00DB4C92" w:rsidRDefault="00C35E06" w:rsidP="00C35E06">
            <w:pPr>
              <w:pStyle w:val="a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 xml:space="preserve">English: Intermediate – reading, </w:t>
            </w:r>
          </w:p>
          <w:p w:rsidR="00C35E06" w:rsidRPr="00DB4C92" w:rsidRDefault="00C35E06" w:rsidP="00C35E06">
            <w:pPr>
              <w:pStyle w:val="a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  <w:r w:rsidRPr="00DB4C92">
              <w:rPr>
                <w:sz w:val="24"/>
                <w:szCs w:val="24"/>
              </w:rPr>
              <w:t>Pre-intermediate - communication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E78C73B432B14439A020AD871DF86FB4"/>
        </w:placeholder>
        <w:temporary/>
        <w:showingPlcHdr/>
      </w:sdtPr>
      <w:sdtEndPr/>
      <w:sdtContent>
        <w:p w:rsidR="00AD782D" w:rsidRPr="00CF1A49" w:rsidRDefault="0062312F" w:rsidP="0062312F">
          <w:pPr>
            <w:pStyle w:val="1"/>
          </w:pPr>
          <w:r w:rsidRPr="00CF1A49">
            <w:t>Activities</w:t>
          </w:r>
        </w:p>
      </w:sdtContent>
    </w:sdt>
    <w:p w:rsidR="00717D99" w:rsidRPr="00DB4C92" w:rsidRDefault="00502A0F" w:rsidP="00717D99">
      <w:pPr>
        <w:pStyle w:val="a"/>
        <w:rPr>
          <w:sz w:val="24"/>
          <w:szCs w:val="24"/>
        </w:rPr>
      </w:pPr>
      <w:r>
        <w:rPr>
          <w:sz w:val="24"/>
          <w:szCs w:val="24"/>
        </w:rPr>
        <w:t>Improving p</w:t>
      </w:r>
      <w:r w:rsidR="00717D99" w:rsidRPr="00DB4C92">
        <w:rPr>
          <w:sz w:val="24"/>
          <w:szCs w:val="24"/>
        </w:rPr>
        <w:t xml:space="preserve">rofessional </w:t>
      </w:r>
      <w:r>
        <w:rPr>
          <w:sz w:val="24"/>
          <w:szCs w:val="24"/>
        </w:rPr>
        <w:t>skills</w:t>
      </w:r>
    </w:p>
    <w:p w:rsidR="00502A0F" w:rsidRDefault="00502A0F" w:rsidP="00502A0F">
      <w:pPr>
        <w:pStyle w:val="a"/>
        <w:rPr>
          <w:sz w:val="24"/>
          <w:szCs w:val="24"/>
        </w:rPr>
      </w:pPr>
      <w:r w:rsidRPr="00502A0F">
        <w:rPr>
          <w:sz w:val="24"/>
          <w:szCs w:val="24"/>
        </w:rPr>
        <w:t xml:space="preserve">I </w:t>
      </w:r>
      <w:r>
        <w:rPr>
          <w:sz w:val="24"/>
          <w:szCs w:val="24"/>
        </w:rPr>
        <w:t>have</w:t>
      </w:r>
      <w:bookmarkStart w:id="0" w:name="_GoBack"/>
      <w:bookmarkEnd w:id="0"/>
      <w:r w:rsidRPr="00502A0F">
        <w:rPr>
          <w:sz w:val="24"/>
          <w:szCs w:val="24"/>
        </w:rPr>
        <w:t xml:space="preserve"> my own site </w:t>
      </w:r>
      <w:r>
        <w:rPr>
          <w:sz w:val="24"/>
          <w:szCs w:val="24"/>
        </w:rPr>
        <w:t>“</w:t>
      </w:r>
      <w:hyperlink r:id="rId11" w:history="1">
        <w:r w:rsidRPr="005B7D91">
          <w:rPr>
            <w:rStyle w:val="afffc"/>
            <w:sz w:val="24"/>
            <w:szCs w:val="24"/>
          </w:rPr>
          <w:t>www.my-photomap.com</w:t>
        </w:r>
      </w:hyperlink>
      <w:r>
        <w:rPr>
          <w:sz w:val="24"/>
          <w:szCs w:val="24"/>
        </w:rPr>
        <w:t xml:space="preserve">” </w:t>
      </w:r>
      <w:r w:rsidRPr="00502A0F">
        <w:rPr>
          <w:sz w:val="24"/>
          <w:szCs w:val="24"/>
        </w:rPr>
        <w:t>and am working to improve it and introduce new skills.</w:t>
      </w:r>
    </w:p>
    <w:p w:rsidR="00717D99" w:rsidRPr="00DB4C92" w:rsidRDefault="00717D99" w:rsidP="00717D99">
      <w:pPr>
        <w:pStyle w:val="a"/>
        <w:rPr>
          <w:sz w:val="24"/>
          <w:szCs w:val="24"/>
        </w:rPr>
      </w:pPr>
      <w:r w:rsidRPr="00DB4C92">
        <w:rPr>
          <w:sz w:val="24"/>
          <w:szCs w:val="24"/>
        </w:rPr>
        <w:t>Gym 2-3 times a week</w:t>
      </w:r>
    </w:p>
    <w:p w:rsidR="00717D99" w:rsidRPr="00DB4C92" w:rsidRDefault="00717D99" w:rsidP="00717D99">
      <w:pPr>
        <w:pStyle w:val="a"/>
        <w:rPr>
          <w:sz w:val="24"/>
          <w:szCs w:val="24"/>
        </w:rPr>
      </w:pPr>
      <w:r w:rsidRPr="00DB4C92">
        <w:rPr>
          <w:sz w:val="24"/>
          <w:szCs w:val="24"/>
        </w:rPr>
        <w:t>Fiction reading in English</w:t>
      </w:r>
    </w:p>
    <w:p w:rsidR="00B51D1B" w:rsidRPr="006E1507" w:rsidRDefault="00B51D1B" w:rsidP="00717D99"/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DDB" w:rsidRDefault="008D3DDB" w:rsidP="0068194B">
      <w:r>
        <w:separator/>
      </w:r>
    </w:p>
    <w:p w:rsidR="008D3DDB" w:rsidRDefault="008D3DDB"/>
    <w:p w:rsidR="008D3DDB" w:rsidRDefault="008D3DDB"/>
  </w:endnote>
  <w:endnote w:type="continuationSeparator" w:id="0">
    <w:p w:rsidR="008D3DDB" w:rsidRDefault="008D3DDB" w:rsidP="0068194B">
      <w:r>
        <w:continuationSeparator/>
      </w:r>
    </w:p>
    <w:p w:rsidR="008D3DDB" w:rsidRDefault="008D3DDB"/>
    <w:p w:rsidR="008D3DDB" w:rsidRDefault="008D3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A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DDB" w:rsidRDefault="008D3DDB" w:rsidP="0068194B">
      <w:r>
        <w:separator/>
      </w:r>
    </w:p>
    <w:p w:rsidR="008D3DDB" w:rsidRDefault="008D3DDB"/>
    <w:p w:rsidR="008D3DDB" w:rsidRDefault="008D3DDB"/>
  </w:footnote>
  <w:footnote w:type="continuationSeparator" w:id="0">
    <w:p w:rsidR="008D3DDB" w:rsidRDefault="008D3DDB" w:rsidP="0068194B">
      <w:r>
        <w:continuationSeparator/>
      </w:r>
    </w:p>
    <w:p w:rsidR="008D3DDB" w:rsidRDefault="008D3DDB"/>
    <w:p w:rsidR="008D3DDB" w:rsidRDefault="008D3D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Описание: 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A6B119C"/>
    <w:multiLevelType w:val="hybridMultilevel"/>
    <w:tmpl w:val="821CF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55742"/>
    <w:multiLevelType w:val="hybridMultilevel"/>
    <w:tmpl w:val="816A3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DE"/>
    <w:rsid w:val="000001EF"/>
    <w:rsid w:val="00007322"/>
    <w:rsid w:val="00007590"/>
    <w:rsid w:val="00007728"/>
    <w:rsid w:val="000203E8"/>
    <w:rsid w:val="00024584"/>
    <w:rsid w:val="00024730"/>
    <w:rsid w:val="00055E95"/>
    <w:rsid w:val="00063FC1"/>
    <w:rsid w:val="000669DE"/>
    <w:rsid w:val="0007021F"/>
    <w:rsid w:val="00071699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5E7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303"/>
    <w:rsid w:val="003544E1"/>
    <w:rsid w:val="003554AC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C2F"/>
    <w:rsid w:val="00494CF6"/>
    <w:rsid w:val="00495F8D"/>
    <w:rsid w:val="004A1FAE"/>
    <w:rsid w:val="004A32FF"/>
    <w:rsid w:val="004A3DA6"/>
    <w:rsid w:val="004B06EB"/>
    <w:rsid w:val="004B6AD0"/>
    <w:rsid w:val="004C2D5D"/>
    <w:rsid w:val="004C33E1"/>
    <w:rsid w:val="004E01EB"/>
    <w:rsid w:val="004E2794"/>
    <w:rsid w:val="00502A0F"/>
    <w:rsid w:val="00510392"/>
    <w:rsid w:val="00513E2A"/>
    <w:rsid w:val="00532FC1"/>
    <w:rsid w:val="00566A35"/>
    <w:rsid w:val="0056701E"/>
    <w:rsid w:val="005740D7"/>
    <w:rsid w:val="005A0F26"/>
    <w:rsid w:val="005A1B10"/>
    <w:rsid w:val="005A6850"/>
    <w:rsid w:val="005B1B1B"/>
    <w:rsid w:val="005C347D"/>
    <w:rsid w:val="005C5932"/>
    <w:rsid w:val="005D3CA7"/>
    <w:rsid w:val="005D4CC1"/>
    <w:rsid w:val="005F4B91"/>
    <w:rsid w:val="005F55D2"/>
    <w:rsid w:val="00621B64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4AED"/>
    <w:rsid w:val="006E1507"/>
    <w:rsid w:val="00712D8B"/>
    <w:rsid w:val="00717D99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123F"/>
    <w:rsid w:val="00861759"/>
    <w:rsid w:val="0086487C"/>
    <w:rsid w:val="00870B20"/>
    <w:rsid w:val="008829F8"/>
    <w:rsid w:val="00885897"/>
    <w:rsid w:val="00891CD3"/>
    <w:rsid w:val="008A2688"/>
    <w:rsid w:val="008A6538"/>
    <w:rsid w:val="008C616F"/>
    <w:rsid w:val="008C7056"/>
    <w:rsid w:val="008D3DDB"/>
    <w:rsid w:val="008F3B14"/>
    <w:rsid w:val="0090077D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4982"/>
    <w:rsid w:val="00A14534"/>
    <w:rsid w:val="00A16DAA"/>
    <w:rsid w:val="00A24162"/>
    <w:rsid w:val="00A25023"/>
    <w:rsid w:val="00A270EA"/>
    <w:rsid w:val="00A34BA2"/>
    <w:rsid w:val="00A36F27"/>
    <w:rsid w:val="00A42E32"/>
    <w:rsid w:val="00A4396C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5AFC"/>
    <w:rsid w:val="00AE7650"/>
    <w:rsid w:val="00B10EBE"/>
    <w:rsid w:val="00B22301"/>
    <w:rsid w:val="00B236F1"/>
    <w:rsid w:val="00B50F99"/>
    <w:rsid w:val="00B51D1B"/>
    <w:rsid w:val="00B540F4"/>
    <w:rsid w:val="00B56553"/>
    <w:rsid w:val="00B60FD0"/>
    <w:rsid w:val="00B622DF"/>
    <w:rsid w:val="00B6332A"/>
    <w:rsid w:val="00B81760"/>
    <w:rsid w:val="00B8494C"/>
    <w:rsid w:val="00BA1546"/>
    <w:rsid w:val="00BB4E51"/>
    <w:rsid w:val="00BC7383"/>
    <w:rsid w:val="00BD35E6"/>
    <w:rsid w:val="00BD431F"/>
    <w:rsid w:val="00BE423E"/>
    <w:rsid w:val="00BF61AC"/>
    <w:rsid w:val="00C35E06"/>
    <w:rsid w:val="00C416E5"/>
    <w:rsid w:val="00C47FA6"/>
    <w:rsid w:val="00C57FC6"/>
    <w:rsid w:val="00C66A7D"/>
    <w:rsid w:val="00C779DA"/>
    <w:rsid w:val="00C814F7"/>
    <w:rsid w:val="00CA4B4D"/>
    <w:rsid w:val="00CB35C3"/>
    <w:rsid w:val="00CC3105"/>
    <w:rsid w:val="00CD323D"/>
    <w:rsid w:val="00CE4030"/>
    <w:rsid w:val="00CE64B3"/>
    <w:rsid w:val="00CF1A49"/>
    <w:rsid w:val="00D0630C"/>
    <w:rsid w:val="00D243A9"/>
    <w:rsid w:val="00D2454F"/>
    <w:rsid w:val="00D305E5"/>
    <w:rsid w:val="00D37CD3"/>
    <w:rsid w:val="00D66A52"/>
    <w:rsid w:val="00D66EFA"/>
    <w:rsid w:val="00D72A2D"/>
    <w:rsid w:val="00D919F4"/>
    <w:rsid w:val="00D9521A"/>
    <w:rsid w:val="00DA3914"/>
    <w:rsid w:val="00DA59AA"/>
    <w:rsid w:val="00DB4C92"/>
    <w:rsid w:val="00DB6915"/>
    <w:rsid w:val="00DB7E1E"/>
    <w:rsid w:val="00DC0E88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7C63"/>
    <w:rsid w:val="00E5632B"/>
    <w:rsid w:val="00E70240"/>
    <w:rsid w:val="00E71E6B"/>
    <w:rsid w:val="00E81CC5"/>
    <w:rsid w:val="00E85A87"/>
    <w:rsid w:val="00E85B4A"/>
    <w:rsid w:val="00E86222"/>
    <w:rsid w:val="00E9528E"/>
    <w:rsid w:val="00EA5099"/>
    <w:rsid w:val="00EC1351"/>
    <w:rsid w:val="00EC4CBF"/>
    <w:rsid w:val="00EE2CA8"/>
    <w:rsid w:val="00EE39DD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Название Знак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customStyle="1" w:styleId="PlainTable1">
    <w:name w:val="Plain Table 1"/>
    <w:basedOn w:val="a3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5">
    <w:name w:val="Table 3D effects 1"/>
    <w:basedOn w:val="a3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647D3"/>
  </w:style>
  <w:style w:type="table" w:styleId="afffff7">
    <w:name w:val="Table Professional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y2iqfc">
    <w:name w:val="y2iqfc"/>
    <w:basedOn w:val="a2"/>
    <w:rsid w:val="00E37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Название Знак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customStyle="1" w:styleId="PlainTable1">
    <w:name w:val="Plain Table 1"/>
    <w:basedOn w:val="a3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5">
    <w:name w:val="Table 3D effects 1"/>
    <w:basedOn w:val="a3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647D3"/>
  </w:style>
  <w:style w:type="table" w:styleId="afffff7">
    <w:name w:val="Table Professional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y2iqfc">
    <w:name w:val="y2iqfc"/>
    <w:basedOn w:val="a2"/>
    <w:rsid w:val="00E3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y-photomap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my-photoma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bs.dou.ua/companies/isd/vacancies/98685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kop\OneDrive\Resume_Office_Template_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4FC4AC783F47158ED2649246EAA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91D6E-5E14-4066-9762-AADC0BA39A4C}"/>
      </w:docPartPr>
      <w:docPartBody>
        <w:p w:rsidR="00EF29E2" w:rsidRDefault="00027293">
          <w:pPr>
            <w:pStyle w:val="F14FC4AC783F47158ED2649246EAAE1C"/>
          </w:pPr>
          <w:r w:rsidRPr="00CF1A49">
            <w:t>·</w:t>
          </w:r>
        </w:p>
      </w:docPartBody>
    </w:docPart>
    <w:docPart>
      <w:docPartPr>
        <w:name w:val="FBA33FC982A1456EA8291EB477B1BF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EDE4A-5C69-4250-947E-A1071822A8E5}"/>
      </w:docPartPr>
      <w:docPartBody>
        <w:p w:rsidR="00EF29E2" w:rsidRDefault="00027293">
          <w:pPr>
            <w:pStyle w:val="FBA33FC982A1456EA8291EB477B1BF00"/>
          </w:pPr>
          <w:r w:rsidRPr="00CF1A49">
            <w:t>·</w:t>
          </w:r>
        </w:p>
      </w:docPartBody>
    </w:docPart>
    <w:docPart>
      <w:docPartPr>
        <w:name w:val="0F5012C1DF8C4ACA9A40FE589AED8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26600-1717-4FF3-B19B-63AD7F554276}"/>
      </w:docPartPr>
      <w:docPartBody>
        <w:p w:rsidR="00EF29E2" w:rsidRDefault="00027293">
          <w:pPr>
            <w:pStyle w:val="0F5012C1DF8C4ACA9A40FE589AED84E3"/>
          </w:pPr>
          <w:r w:rsidRPr="00CF1A49">
            <w:t>·</w:t>
          </w:r>
        </w:p>
      </w:docPartBody>
    </w:docPart>
    <w:docPart>
      <w:docPartPr>
        <w:name w:val="C680554DA71246088F40B16249757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944CC6-C720-46C3-8DD2-372F18A22EDF}"/>
      </w:docPartPr>
      <w:docPartBody>
        <w:p w:rsidR="00EF29E2" w:rsidRDefault="00027293">
          <w:pPr>
            <w:pStyle w:val="C680554DA71246088F40B16249757200"/>
          </w:pPr>
          <w:r w:rsidRPr="00CF1A49">
            <w:t>Experience</w:t>
          </w:r>
        </w:p>
      </w:docPartBody>
    </w:docPart>
    <w:docPart>
      <w:docPartPr>
        <w:name w:val="2588F353CDC84570B21508A9C018E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2B4CD-036E-4C7D-B4FE-1E3D9D726CD9}"/>
      </w:docPartPr>
      <w:docPartBody>
        <w:p w:rsidR="00EF29E2" w:rsidRDefault="00027293">
          <w:pPr>
            <w:pStyle w:val="2588F353CDC84570B21508A9C018E66D"/>
          </w:pPr>
          <w:r w:rsidRPr="00CF1A49">
            <w:t>Education</w:t>
          </w:r>
        </w:p>
      </w:docPartBody>
    </w:docPart>
    <w:docPart>
      <w:docPartPr>
        <w:name w:val="5A722831916B48FC9A079138B351B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C5248-3350-4B48-B957-E947E12474FB}"/>
      </w:docPartPr>
      <w:docPartBody>
        <w:p w:rsidR="00EF29E2" w:rsidRDefault="00027293">
          <w:pPr>
            <w:pStyle w:val="5A722831916B48FC9A079138B351B0DA"/>
          </w:pPr>
          <w:r w:rsidRPr="00CF1A49">
            <w:t>Skills</w:t>
          </w:r>
        </w:p>
      </w:docPartBody>
    </w:docPart>
    <w:docPart>
      <w:docPartPr>
        <w:name w:val="E78C73B432B14439A020AD871DF86F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FFF83-3FD2-482C-925E-AFA693BA1153}"/>
      </w:docPartPr>
      <w:docPartBody>
        <w:p w:rsidR="00EF29E2" w:rsidRDefault="00027293">
          <w:pPr>
            <w:pStyle w:val="E78C73B432B14439A020AD871DF86FB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E8"/>
    <w:rsid w:val="00027293"/>
    <w:rsid w:val="000557D5"/>
    <w:rsid w:val="001513A1"/>
    <w:rsid w:val="00373BCE"/>
    <w:rsid w:val="00477AC9"/>
    <w:rsid w:val="00593E10"/>
    <w:rsid w:val="00775F90"/>
    <w:rsid w:val="007F69E8"/>
    <w:rsid w:val="00A85D4A"/>
    <w:rsid w:val="00E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1F9A4BD4BE4AE793287E88FC013767">
    <w:name w:val="981F9A4BD4BE4AE793287E88FC013767"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1AA50F4AA5E74D1B90E47FE0C386A9A8">
    <w:name w:val="1AA50F4AA5E74D1B90E47FE0C386A9A8"/>
  </w:style>
  <w:style w:type="paragraph" w:customStyle="1" w:styleId="E6861AD573DF41DD8772BC5DC41730B0">
    <w:name w:val="E6861AD573DF41DD8772BC5DC41730B0"/>
  </w:style>
  <w:style w:type="paragraph" w:customStyle="1" w:styleId="F14FC4AC783F47158ED2649246EAAE1C">
    <w:name w:val="F14FC4AC783F47158ED2649246EAAE1C"/>
  </w:style>
  <w:style w:type="paragraph" w:customStyle="1" w:styleId="2E448A69248B4288B22D898A5D0805A3">
    <w:name w:val="2E448A69248B4288B22D898A5D0805A3"/>
  </w:style>
  <w:style w:type="paragraph" w:customStyle="1" w:styleId="1D147AC1DC8640C09EC9E9D0B6B725F6">
    <w:name w:val="1D147AC1DC8640C09EC9E9D0B6B725F6"/>
  </w:style>
  <w:style w:type="paragraph" w:customStyle="1" w:styleId="FBA33FC982A1456EA8291EB477B1BF00">
    <w:name w:val="FBA33FC982A1456EA8291EB477B1BF00"/>
  </w:style>
  <w:style w:type="paragraph" w:customStyle="1" w:styleId="FE1B7FC779CB446890A71C8FA6EFAD6B">
    <w:name w:val="FE1B7FC779CB446890A71C8FA6EFAD6B"/>
  </w:style>
  <w:style w:type="paragraph" w:customStyle="1" w:styleId="0F5012C1DF8C4ACA9A40FE589AED84E3">
    <w:name w:val="0F5012C1DF8C4ACA9A40FE589AED84E3"/>
  </w:style>
  <w:style w:type="paragraph" w:customStyle="1" w:styleId="41380CD2E2B848448C89446D2D549164">
    <w:name w:val="41380CD2E2B848448C89446D2D549164"/>
  </w:style>
  <w:style w:type="paragraph" w:customStyle="1" w:styleId="2DA3A98C156D4412BB9882B5D6C45D1C">
    <w:name w:val="2DA3A98C156D4412BB9882B5D6C45D1C"/>
  </w:style>
  <w:style w:type="paragraph" w:customStyle="1" w:styleId="C680554DA71246088F40B16249757200">
    <w:name w:val="C680554DA71246088F40B16249757200"/>
  </w:style>
  <w:style w:type="paragraph" w:customStyle="1" w:styleId="C106BE72914042D5A34A7729F9A8C587">
    <w:name w:val="C106BE72914042D5A34A7729F9A8C587"/>
  </w:style>
  <w:style w:type="paragraph" w:customStyle="1" w:styleId="4B3F4C75E2C3453E80B471415BF05798">
    <w:name w:val="4B3F4C75E2C3453E80B471415BF05798"/>
  </w:style>
  <w:style w:type="paragraph" w:customStyle="1" w:styleId="3B2F507B633840A6BD8F32B90E79DFCA">
    <w:name w:val="3B2F507B633840A6BD8F32B90E79DFCA"/>
  </w:style>
  <w:style w:type="character" w:styleId="a4">
    <w:name w:val="Subtle Reference"/>
    <w:basedOn w:val="a0"/>
    <w:uiPriority w:val="10"/>
    <w:qFormat/>
    <w:rsid w:val="007F69E8"/>
    <w:rPr>
      <w:b/>
      <w:caps w:val="0"/>
      <w:smallCaps/>
      <w:color w:val="595959" w:themeColor="text1" w:themeTint="A6"/>
    </w:rPr>
  </w:style>
  <w:style w:type="paragraph" w:customStyle="1" w:styleId="E205D2DD03924216AB8AB7A698EBA8C9">
    <w:name w:val="E205D2DD03924216AB8AB7A698EBA8C9"/>
  </w:style>
  <w:style w:type="paragraph" w:customStyle="1" w:styleId="AA4C4D9253704259BF9981CAAB42DEF8">
    <w:name w:val="AA4C4D9253704259BF9981CAAB42DEF8"/>
  </w:style>
  <w:style w:type="paragraph" w:customStyle="1" w:styleId="078EAEC181D440839E11A13AC0B0C4A3">
    <w:name w:val="078EAEC181D440839E11A13AC0B0C4A3"/>
  </w:style>
  <w:style w:type="paragraph" w:customStyle="1" w:styleId="0304EA784DFF48118EC49BF2638A9664">
    <w:name w:val="0304EA784DFF48118EC49BF2638A9664"/>
  </w:style>
  <w:style w:type="paragraph" w:customStyle="1" w:styleId="486E9626C61E4E5E99F7B768177E013B">
    <w:name w:val="486E9626C61E4E5E99F7B768177E013B"/>
  </w:style>
  <w:style w:type="paragraph" w:customStyle="1" w:styleId="48320579D3964A86814B6F04672233FA">
    <w:name w:val="48320579D3964A86814B6F04672233FA"/>
  </w:style>
  <w:style w:type="paragraph" w:customStyle="1" w:styleId="178F3B926B7541F19CCB2C8628E9ACA6">
    <w:name w:val="178F3B926B7541F19CCB2C8628E9ACA6"/>
  </w:style>
  <w:style w:type="paragraph" w:customStyle="1" w:styleId="2588F353CDC84570B21508A9C018E66D">
    <w:name w:val="2588F353CDC84570B21508A9C018E66D"/>
  </w:style>
  <w:style w:type="paragraph" w:customStyle="1" w:styleId="7B825C4726EC43EB98F783470B4A21E4">
    <w:name w:val="7B825C4726EC43EB98F783470B4A21E4"/>
  </w:style>
  <w:style w:type="paragraph" w:customStyle="1" w:styleId="48FC2EE00AFE413FA72E7A9AF94FC00E">
    <w:name w:val="48FC2EE00AFE413FA72E7A9AF94FC00E"/>
  </w:style>
  <w:style w:type="paragraph" w:customStyle="1" w:styleId="262AF6AEE03A400EBD883D22DB0E6551">
    <w:name w:val="262AF6AEE03A400EBD883D22DB0E6551"/>
  </w:style>
  <w:style w:type="paragraph" w:customStyle="1" w:styleId="82F03E79DAA742CA815ED270F00FFC66">
    <w:name w:val="82F03E79DAA742CA815ED270F00FFC66"/>
  </w:style>
  <w:style w:type="paragraph" w:customStyle="1" w:styleId="B55D7225144347D5959533E06AE72AB1">
    <w:name w:val="B55D7225144347D5959533E06AE72AB1"/>
  </w:style>
  <w:style w:type="paragraph" w:customStyle="1" w:styleId="E4D5A335954D47859909E65E46E05D24">
    <w:name w:val="E4D5A335954D47859909E65E46E05D24"/>
  </w:style>
  <w:style w:type="paragraph" w:customStyle="1" w:styleId="2A122F1972914C3C9BD3C6151995DF30">
    <w:name w:val="2A122F1972914C3C9BD3C6151995DF30"/>
  </w:style>
  <w:style w:type="paragraph" w:customStyle="1" w:styleId="F0ED1A182A1C4FDDAB2346459DE404C3">
    <w:name w:val="F0ED1A182A1C4FDDAB2346459DE404C3"/>
  </w:style>
  <w:style w:type="paragraph" w:customStyle="1" w:styleId="3124EAEF5F2A411EB5149502F115827F">
    <w:name w:val="3124EAEF5F2A411EB5149502F115827F"/>
  </w:style>
  <w:style w:type="paragraph" w:customStyle="1" w:styleId="9987E373F3B447188A725B8743E341EC">
    <w:name w:val="9987E373F3B447188A725B8743E341EC"/>
  </w:style>
  <w:style w:type="paragraph" w:customStyle="1" w:styleId="5A722831916B48FC9A079138B351B0DA">
    <w:name w:val="5A722831916B48FC9A079138B351B0DA"/>
  </w:style>
  <w:style w:type="paragraph" w:customStyle="1" w:styleId="9F227977DF0747A287397F5ED3E5FA6A">
    <w:name w:val="9F227977DF0747A287397F5ED3E5FA6A"/>
  </w:style>
  <w:style w:type="paragraph" w:customStyle="1" w:styleId="A8B11FE789D3486898D49B4005500952">
    <w:name w:val="A8B11FE789D3486898D49B4005500952"/>
  </w:style>
  <w:style w:type="paragraph" w:customStyle="1" w:styleId="927490A028E24E6FB53C5926CD3E7CF7">
    <w:name w:val="927490A028E24E6FB53C5926CD3E7CF7"/>
  </w:style>
  <w:style w:type="paragraph" w:customStyle="1" w:styleId="B17BA955A18F4EBCBF3E9C38BCEE9233">
    <w:name w:val="B17BA955A18F4EBCBF3E9C38BCEE9233"/>
  </w:style>
  <w:style w:type="paragraph" w:customStyle="1" w:styleId="4C9CC01F47C4451EBDFC9F94258E2D46">
    <w:name w:val="4C9CC01F47C4451EBDFC9F94258E2D46"/>
  </w:style>
  <w:style w:type="paragraph" w:customStyle="1" w:styleId="E78C73B432B14439A020AD871DF86FB4">
    <w:name w:val="E78C73B432B14439A020AD871DF86FB4"/>
  </w:style>
  <w:style w:type="paragraph" w:customStyle="1" w:styleId="9052A7FD1CCB456CA6936F63EC56D6B5">
    <w:name w:val="9052A7FD1CCB456CA6936F63EC56D6B5"/>
  </w:style>
  <w:style w:type="paragraph" w:customStyle="1" w:styleId="25DCEC6CB67C4A0393D08CC092F3F202">
    <w:name w:val="25DCEC6CB67C4A0393D08CC092F3F202"/>
    <w:rsid w:val="007F69E8"/>
  </w:style>
  <w:style w:type="paragraph" w:customStyle="1" w:styleId="02BE784A1D674CDDA95C66EE0574F87D">
    <w:name w:val="02BE784A1D674CDDA95C66EE0574F87D"/>
    <w:rsid w:val="007F69E8"/>
  </w:style>
  <w:style w:type="paragraph" w:customStyle="1" w:styleId="D2FE29FF32F541D8A67BFA294E2A7FAA">
    <w:name w:val="D2FE29FF32F541D8A67BFA294E2A7FAA"/>
    <w:rsid w:val="007F69E8"/>
  </w:style>
  <w:style w:type="paragraph" w:customStyle="1" w:styleId="8C6D08FF8D8646CF89C804C4DE5B0344">
    <w:name w:val="8C6D08FF8D8646CF89C804C4DE5B0344"/>
    <w:rsid w:val="007F69E8"/>
  </w:style>
  <w:style w:type="paragraph" w:customStyle="1" w:styleId="85E5F8EC480D4DBDA2DF73CCB70EC226">
    <w:name w:val="85E5F8EC480D4DBDA2DF73CCB70EC226"/>
    <w:rsid w:val="007F69E8"/>
  </w:style>
  <w:style w:type="paragraph" w:customStyle="1" w:styleId="F71AA12314BC4C30B9AE21AA09A5694A">
    <w:name w:val="F71AA12314BC4C30B9AE21AA09A5694A"/>
    <w:rsid w:val="007F69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1F9A4BD4BE4AE793287E88FC013767">
    <w:name w:val="981F9A4BD4BE4AE793287E88FC013767"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1AA50F4AA5E74D1B90E47FE0C386A9A8">
    <w:name w:val="1AA50F4AA5E74D1B90E47FE0C386A9A8"/>
  </w:style>
  <w:style w:type="paragraph" w:customStyle="1" w:styleId="E6861AD573DF41DD8772BC5DC41730B0">
    <w:name w:val="E6861AD573DF41DD8772BC5DC41730B0"/>
  </w:style>
  <w:style w:type="paragraph" w:customStyle="1" w:styleId="F14FC4AC783F47158ED2649246EAAE1C">
    <w:name w:val="F14FC4AC783F47158ED2649246EAAE1C"/>
  </w:style>
  <w:style w:type="paragraph" w:customStyle="1" w:styleId="2E448A69248B4288B22D898A5D0805A3">
    <w:name w:val="2E448A69248B4288B22D898A5D0805A3"/>
  </w:style>
  <w:style w:type="paragraph" w:customStyle="1" w:styleId="1D147AC1DC8640C09EC9E9D0B6B725F6">
    <w:name w:val="1D147AC1DC8640C09EC9E9D0B6B725F6"/>
  </w:style>
  <w:style w:type="paragraph" w:customStyle="1" w:styleId="FBA33FC982A1456EA8291EB477B1BF00">
    <w:name w:val="FBA33FC982A1456EA8291EB477B1BF00"/>
  </w:style>
  <w:style w:type="paragraph" w:customStyle="1" w:styleId="FE1B7FC779CB446890A71C8FA6EFAD6B">
    <w:name w:val="FE1B7FC779CB446890A71C8FA6EFAD6B"/>
  </w:style>
  <w:style w:type="paragraph" w:customStyle="1" w:styleId="0F5012C1DF8C4ACA9A40FE589AED84E3">
    <w:name w:val="0F5012C1DF8C4ACA9A40FE589AED84E3"/>
  </w:style>
  <w:style w:type="paragraph" w:customStyle="1" w:styleId="41380CD2E2B848448C89446D2D549164">
    <w:name w:val="41380CD2E2B848448C89446D2D549164"/>
  </w:style>
  <w:style w:type="paragraph" w:customStyle="1" w:styleId="2DA3A98C156D4412BB9882B5D6C45D1C">
    <w:name w:val="2DA3A98C156D4412BB9882B5D6C45D1C"/>
  </w:style>
  <w:style w:type="paragraph" w:customStyle="1" w:styleId="C680554DA71246088F40B16249757200">
    <w:name w:val="C680554DA71246088F40B16249757200"/>
  </w:style>
  <w:style w:type="paragraph" w:customStyle="1" w:styleId="C106BE72914042D5A34A7729F9A8C587">
    <w:name w:val="C106BE72914042D5A34A7729F9A8C587"/>
  </w:style>
  <w:style w:type="paragraph" w:customStyle="1" w:styleId="4B3F4C75E2C3453E80B471415BF05798">
    <w:name w:val="4B3F4C75E2C3453E80B471415BF05798"/>
  </w:style>
  <w:style w:type="paragraph" w:customStyle="1" w:styleId="3B2F507B633840A6BD8F32B90E79DFCA">
    <w:name w:val="3B2F507B633840A6BD8F32B90E79DFCA"/>
  </w:style>
  <w:style w:type="character" w:styleId="a4">
    <w:name w:val="Subtle Reference"/>
    <w:basedOn w:val="a0"/>
    <w:uiPriority w:val="10"/>
    <w:qFormat/>
    <w:rsid w:val="007F69E8"/>
    <w:rPr>
      <w:b/>
      <w:caps w:val="0"/>
      <w:smallCaps/>
      <w:color w:val="595959" w:themeColor="text1" w:themeTint="A6"/>
    </w:rPr>
  </w:style>
  <w:style w:type="paragraph" w:customStyle="1" w:styleId="E205D2DD03924216AB8AB7A698EBA8C9">
    <w:name w:val="E205D2DD03924216AB8AB7A698EBA8C9"/>
  </w:style>
  <w:style w:type="paragraph" w:customStyle="1" w:styleId="AA4C4D9253704259BF9981CAAB42DEF8">
    <w:name w:val="AA4C4D9253704259BF9981CAAB42DEF8"/>
  </w:style>
  <w:style w:type="paragraph" w:customStyle="1" w:styleId="078EAEC181D440839E11A13AC0B0C4A3">
    <w:name w:val="078EAEC181D440839E11A13AC0B0C4A3"/>
  </w:style>
  <w:style w:type="paragraph" w:customStyle="1" w:styleId="0304EA784DFF48118EC49BF2638A9664">
    <w:name w:val="0304EA784DFF48118EC49BF2638A9664"/>
  </w:style>
  <w:style w:type="paragraph" w:customStyle="1" w:styleId="486E9626C61E4E5E99F7B768177E013B">
    <w:name w:val="486E9626C61E4E5E99F7B768177E013B"/>
  </w:style>
  <w:style w:type="paragraph" w:customStyle="1" w:styleId="48320579D3964A86814B6F04672233FA">
    <w:name w:val="48320579D3964A86814B6F04672233FA"/>
  </w:style>
  <w:style w:type="paragraph" w:customStyle="1" w:styleId="178F3B926B7541F19CCB2C8628E9ACA6">
    <w:name w:val="178F3B926B7541F19CCB2C8628E9ACA6"/>
  </w:style>
  <w:style w:type="paragraph" w:customStyle="1" w:styleId="2588F353CDC84570B21508A9C018E66D">
    <w:name w:val="2588F353CDC84570B21508A9C018E66D"/>
  </w:style>
  <w:style w:type="paragraph" w:customStyle="1" w:styleId="7B825C4726EC43EB98F783470B4A21E4">
    <w:name w:val="7B825C4726EC43EB98F783470B4A21E4"/>
  </w:style>
  <w:style w:type="paragraph" w:customStyle="1" w:styleId="48FC2EE00AFE413FA72E7A9AF94FC00E">
    <w:name w:val="48FC2EE00AFE413FA72E7A9AF94FC00E"/>
  </w:style>
  <w:style w:type="paragraph" w:customStyle="1" w:styleId="262AF6AEE03A400EBD883D22DB0E6551">
    <w:name w:val="262AF6AEE03A400EBD883D22DB0E6551"/>
  </w:style>
  <w:style w:type="paragraph" w:customStyle="1" w:styleId="82F03E79DAA742CA815ED270F00FFC66">
    <w:name w:val="82F03E79DAA742CA815ED270F00FFC66"/>
  </w:style>
  <w:style w:type="paragraph" w:customStyle="1" w:styleId="B55D7225144347D5959533E06AE72AB1">
    <w:name w:val="B55D7225144347D5959533E06AE72AB1"/>
  </w:style>
  <w:style w:type="paragraph" w:customStyle="1" w:styleId="E4D5A335954D47859909E65E46E05D24">
    <w:name w:val="E4D5A335954D47859909E65E46E05D24"/>
  </w:style>
  <w:style w:type="paragraph" w:customStyle="1" w:styleId="2A122F1972914C3C9BD3C6151995DF30">
    <w:name w:val="2A122F1972914C3C9BD3C6151995DF30"/>
  </w:style>
  <w:style w:type="paragraph" w:customStyle="1" w:styleId="F0ED1A182A1C4FDDAB2346459DE404C3">
    <w:name w:val="F0ED1A182A1C4FDDAB2346459DE404C3"/>
  </w:style>
  <w:style w:type="paragraph" w:customStyle="1" w:styleId="3124EAEF5F2A411EB5149502F115827F">
    <w:name w:val="3124EAEF5F2A411EB5149502F115827F"/>
  </w:style>
  <w:style w:type="paragraph" w:customStyle="1" w:styleId="9987E373F3B447188A725B8743E341EC">
    <w:name w:val="9987E373F3B447188A725B8743E341EC"/>
  </w:style>
  <w:style w:type="paragraph" w:customStyle="1" w:styleId="5A722831916B48FC9A079138B351B0DA">
    <w:name w:val="5A722831916B48FC9A079138B351B0DA"/>
  </w:style>
  <w:style w:type="paragraph" w:customStyle="1" w:styleId="9F227977DF0747A287397F5ED3E5FA6A">
    <w:name w:val="9F227977DF0747A287397F5ED3E5FA6A"/>
  </w:style>
  <w:style w:type="paragraph" w:customStyle="1" w:styleId="A8B11FE789D3486898D49B4005500952">
    <w:name w:val="A8B11FE789D3486898D49B4005500952"/>
  </w:style>
  <w:style w:type="paragraph" w:customStyle="1" w:styleId="927490A028E24E6FB53C5926CD3E7CF7">
    <w:name w:val="927490A028E24E6FB53C5926CD3E7CF7"/>
  </w:style>
  <w:style w:type="paragraph" w:customStyle="1" w:styleId="B17BA955A18F4EBCBF3E9C38BCEE9233">
    <w:name w:val="B17BA955A18F4EBCBF3E9C38BCEE9233"/>
  </w:style>
  <w:style w:type="paragraph" w:customStyle="1" w:styleId="4C9CC01F47C4451EBDFC9F94258E2D46">
    <w:name w:val="4C9CC01F47C4451EBDFC9F94258E2D46"/>
  </w:style>
  <w:style w:type="paragraph" w:customStyle="1" w:styleId="E78C73B432B14439A020AD871DF86FB4">
    <w:name w:val="E78C73B432B14439A020AD871DF86FB4"/>
  </w:style>
  <w:style w:type="paragraph" w:customStyle="1" w:styleId="9052A7FD1CCB456CA6936F63EC56D6B5">
    <w:name w:val="9052A7FD1CCB456CA6936F63EC56D6B5"/>
  </w:style>
  <w:style w:type="paragraph" w:customStyle="1" w:styleId="25DCEC6CB67C4A0393D08CC092F3F202">
    <w:name w:val="25DCEC6CB67C4A0393D08CC092F3F202"/>
    <w:rsid w:val="007F69E8"/>
  </w:style>
  <w:style w:type="paragraph" w:customStyle="1" w:styleId="02BE784A1D674CDDA95C66EE0574F87D">
    <w:name w:val="02BE784A1D674CDDA95C66EE0574F87D"/>
    <w:rsid w:val="007F69E8"/>
  </w:style>
  <w:style w:type="paragraph" w:customStyle="1" w:styleId="D2FE29FF32F541D8A67BFA294E2A7FAA">
    <w:name w:val="D2FE29FF32F541D8A67BFA294E2A7FAA"/>
    <w:rsid w:val="007F69E8"/>
  </w:style>
  <w:style w:type="paragraph" w:customStyle="1" w:styleId="8C6D08FF8D8646CF89C804C4DE5B0344">
    <w:name w:val="8C6D08FF8D8646CF89C804C4DE5B0344"/>
    <w:rsid w:val="007F69E8"/>
  </w:style>
  <w:style w:type="paragraph" w:customStyle="1" w:styleId="85E5F8EC480D4DBDA2DF73CCB70EC226">
    <w:name w:val="85E5F8EC480D4DBDA2DF73CCB70EC226"/>
    <w:rsid w:val="007F69E8"/>
  </w:style>
  <w:style w:type="paragraph" w:customStyle="1" w:styleId="F71AA12314BC4C30B9AE21AA09A5694A">
    <w:name w:val="F71AA12314BC4C30B9AE21AA09A5694A"/>
    <w:rsid w:val="007F6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Resume_Office_Template_tf16402488_win32</Template>
  <TotalTime>48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 Kopeyka</dc:creator>
  <cp:lastModifiedBy>Vitali Kopeyka</cp:lastModifiedBy>
  <cp:revision>9</cp:revision>
  <cp:lastPrinted>2021-07-15T20:08:00Z</cp:lastPrinted>
  <dcterms:created xsi:type="dcterms:W3CDTF">2021-07-15T13:06:00Z</dcterms:created>
  <dcterms:modified xsi:type="dcterms:W3CDTF">2021-07-15T20:28:00Z</dcterms:modified>
</cp:coreProperties>
</file>